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EAE7" w14:textId="1849770A" w:rsidR="00C6554A" w:rsidRPr="008B5277" w:rsidRDefault="00E9795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5688257" wp14:editId="62725D08">
            <wp:extent cx="3657600" cy="383730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3730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2D8BF7" w14:textId="7BBD901E" w:rsidR="00C6554A" w:rsidRDefault="00D46325" w:rsidP="00C6554A">
      <w:pPr>
        <w:pStyle w:val="Title"/>
      </w:pPr>
      <w:r>
        <w:t xml:space="preserve">NoSQL </w:t>
      </w:r>
      <w:r w:rsidR="00E97953">
        <w:t>Assignment</w:t>
      </w:r>
    </w:p>
    <w:p w14:paraId="1002E0FB" w14:textId="77777777" w:rsidR="006B1C11" w:rsidRDefault="006B1C11" w:rsidP="00C6554A">
      <w:pPr>
        <w:pStyle w:val="Title"/>
      </w:pPr>
    </w:p>
    <w:p w14:paraId="36E16AA8" w14:textId="6F8ACA11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 xml:space="preserve">Enrollment No: </w:t>
      </w:r>
      <w:r w:rsidR="00251122">
        <w:rPr>
          <w:rFonts w:ascii="Abadi" w:hAnsi="Abadi"/>
          <w:color w:val="595959" w:themeColor="text1" w:themeTint="A6"/>
          <w:sz w:val="24"/>
          <w:szCs w:val="4"/>
        </w:rPr>
        <w:t>MSC</w:t>
      </w:r>
      <w:r w:rsidRPr="001E58E4">
        <w:rPr>
          <w:rFonts w:ascii="Abadi" w:hAnsi="Abadi"/>
          <w:color w:val="595959" w:themeColor="text1" w:themeTint="A6"/>
          <w:sz w:val="24"/>
          <w:szCs w:val="4"/>
        </w:rPr>
        <w:t>IT23B18</w:t>
      </w:r>
    </w:p>
    <w:p w14:paraId="10B2AF27" w14:textId="34446EC7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>Roll No: 18</w:t>
      </w:r>
    </w:p>
    <w:p w14:paraId="1B07A35F" w14:textId="6E2652E7" w:rsidR="00C6554A" w:rsidRDefault="00E97953" w:rsidP="00C6554A">
      <w:pPr>
        <w:pStyle w:val="ContactInfo"/>
      </w:pPr>
      <w:r>
        <w:t>Smit Joshi</w:t>
      </w:r>
      <w:r w:rsidR="00C6554A">
        <w:t xml:space="preserve"> | </w:t>
      </w:r>
      <w:r>
        <w:t>NoSQL</w:t>
      </w:r>
      <w:r w:rsidR="00C6554A">
        <w:t xml:space="preserve"> |</w:t>
      </w:r>
      <w:r w:rsidR="00C6554A" w:rsidRPr="00D5413C">
        <w:t xml:space="preserve"> </w:t>
      </w:r>
      <w:r>
        <w:t>2</w:t>
      </w:r>
      <w:r w:rsidR="00A27069">
        <w:t>9</w:t>
      </w:r>
      <w:r>
        <w:t>/07/2023</w:t>
      </w:r>
      <w:r w:rsidR="00C6554A">
        <w:br w:type="page"/>
      </w:r>
    </w:p>
    <w:p w14:paraId="0F132172" w14:textId="2A87BB51" w:rsidR="00C6554A" w:rsidRDefault="00851F29" w:rsidP="00B2576E">
      <w:pPr>
        <w:pStyle w:val="Heading1"/>
        <w:spacing w:before="0" w:after="0"/>
        <w:jc w:val="center"/>
      </w:pPr>
      <w:r>
        <w:lastRenderedPageBreak/>
        <w:t>SET 1</w:t>
      </w:r>
    </w:p>
    <w:p w14:paraId="797668FF" w14:textId="1C62F8D6" w:rsidR="00087806" w:rsidRDefault="000E28F4" w:rsidP="00B2576E">
      <w:pPr>
        <w:pStyle w:val="Heading2"/>
        <w:spacing w:before="0"/>
      </w:pPr>
      <w:r>
        <w:rPr>
          <w:caps w:val="0"/>
        </w:rPr>
        <w:t>Create a collection named "book" and insert 5 records with following document schema</w:t>
      </w:r>
      <w:r w:rsidR="00E62533">
        <w:t>:</w:t>
      </w:r>
    </w:p>
    <w:p w14:paraId="3144D166" w14:textId="6C89B1C9" w:rsidR="00E62533" w:rsidRPr="00087806" w:rsidRDefault="00087806" w:rsidP="00B2576E">
      <w:pPr>
        <w:pStyle w:val="Heading5"/>
        <w:numPr>
          <w:ilvl w:val="0"/>
          <w:numId w:val="22"/>
        </w:numPr>
        <w:spacing w:before="0"/>
        <w:rPr>
          <w:color w:val="auto"/>
        </w:rPr>
      </w:pPr>
      <w:proofErr w:type="spellStart"/>
      <w:proofErr w:type="gramStart"/>
      <w:r w:rsidRPr="00087806">
        <w:rPr>
          <w:color w:val="auto"/>
        </w:rPr>
        <w:t>db.createCollection</w:t>
      </w:r>
      <w:proofErr w:type="spellEnd"/>
      <w:proofErr w:type="gramEnd"/>
      <w:r w:rsidRPr="00087806">
        <w:rPr>
          <w:color w:val="auto"/>
        </w:rPr>
        <w:t>(“Book”);</w:t>
      </w:r>
    </w:p>
    <w:p w14:paraId="4291B605" w14:textId="5D1DF2EC" w:rsidR="00087806" w:rsidRDefault="00087806" w:rsidP="00B2576E">
      <w:pPr>
        <w:pStyle w:val="Heading2"/>
        <w:numPr>
          <w:ilvl w:val="0"/>
          <w:numId w:val="26"/>
        </w:numPr>
        <w:spacing w:before="0"/>
        <w:rPr>
          <w:caps w:val="0"/>
          <w:sz w:val="22"/>
          <w:szCs w:val="20"/>
        </w:rPr>
      </w:pPr>
      <w:proofErr w:type="spellStart"/>
      <w:r w:rsidRPr="00087806">
        <w:rPr>
          <w:caps w:val="0"/>
          <w:sz w:val="22"/>
          <w:szCs w:val="20"/>
        </w:rPr>
        <w:t>Book_code</w:t>
      </w:r>
      <w:proofErr w:type="spellEnd"/>
      <w:r w:rsidRPr="00087806">
        <w:rPr>
          <w:caps w:val="0"/>
          <w:sz w:val="22"/>
          <w:szCs w:val="20"/>
        </w:rPr>
        <w:t xml:space="preserve">, </w:t>
      </w:r>
      <w:proofErr w:type="spellStart"/>
      <w:r w:rsidRPr="00087806">
        <w:rPr>
          <w:caps w:val="0"/>
          <w:sz w:val="22"/>
          <w:szCs w:val="20"/>
        </w:rPr>
        <w:t>Book_name</w:t>
      </w:r>
      <w:proofErr w:type="spellEnd"/>
      <w:r w:rsidRPr="00087806">
        <w:rPr>
          <w:caps w:val="0"/>
          <w:sz w:val="22"/>
          <w:szCs w:val="20"/>
        </w:rPr>
        <w:t xml:space="preserve">, Author: more than 1 author is possible, </w:t>
      </w:r>
      <w:proofErr w:type="spellStart"/>
      <w:r w:rsidRPr="00087806">
        <w:rPr>
          <w:caps w:val="0"/>
          <w:sz w:val="22"/>
          <w:szCs w:val="20"/>
        </w:rPr>
        <w:t>Publisher_name</w:t>
      </w:r>
      <w:proofErr w:type="spellEnd"/>
      <w:r w:rsidRPr="00087806">
        <w:rPr>
          <w:caps w:val="0"/>
          <w:sz w:val="22"/>
          <w:szCs w:val="20"/>
        </w:rPr>
        <w:t xml:space="preserve">, </w:t>
      </w:r>
      <w:proofErr w:type="spellStart"/>
      <w:r w:rsidRPr="00087806">
        <w:rPr>
          <w:caps w:val="0"/>
          <w:sz w:val="22"/>
          <w:szCs w:val="20"/>
        </w:rPr>
        <w:t>Year_of_publication</w:t>
      </w:r>
      <w:proofErr w:type="spellEnd"/>
      <w:r w:rsidRPr="00087806">
        <w:rPr>
          <w:caps w:val="0"/>
          <w:sz w:val="22"/>
          <w:szCs w:val="20"/>
        </w:rPr>
        <w:t>,</w:t>
      </w:r>
      <w:r>
        <w:rPr>
          <w:caps w:val="0"/>
          <w:sz w:val="22"/>
          <w:szCs w:val="20"/>
        </w:rPr>
        <w:t xml:space="preserve"> </w:t>
      </w:r>
      <w:proofErr w:type="spellStart"/>
      <w:r w:rsidRPr="00087806">
        <w:rPr>
          <w:caps w:val="0"/>
          <w:sz w:val="22"/>
          <w:szCs w:val="20"/>
        </w:rPr>
        <w:t>type_of_book</w:t>
      </w:r>
      <w:proofErr w:type="spellEnd"/>
      <w:r w:rsidRPr="00087806">
        <w:rPr>
          <w:caps w:val="0"/>
          <w:sz w:val="22"/>
          <w:szCs w:val="20"/>
        </w:rPr>
        <w:t>: [textbook, reference, periodicals], Cost</w:t>
      </w:r>
    </w:p>
    <w:p w14:paraId="3F0B1ED3" w14:textId="78E5DA94" w:rsidR="0030444F" w:rsidRDefault="00087806" w:rsidP="00B2576E">
      <w:pPr>
        <w:pStyle w:val="Heading3"/>
        <w:spacing w:before="0"/>
      </w:pPr>
      <w:r>
        <w:t>Inserting Records</w:t>
      </w:r>
    </w:p>
    <w:p w14:paraId="31FAFF1C" w14:textId="77777777" w:rsidR="00FC47DA" w:rsidRDefault="00FC47DA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08E46F0E" w14:textId="3CB6201E" w:rsidR="001113B3" w:rsidRPr="00A4214D" w:rsidRDefault="00A73332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A4214D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4214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="00883668"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83668"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="00883668" w:rsidRPr="00A4214D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proofErr w:type="gramEnd"/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1113B3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3E852302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149CE30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1BEABE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"Head First Design Patterns"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72B8E3" w14:textId="378EC61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"Eric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Freeman"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"Elisabeth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Robson"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"Bert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bates"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"Kathy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Sierra"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4F2BD33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"O'Reilly Media"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532E16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"2020"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1BEFE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"Textbook"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CFA96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2878</w:t>
      </w:r>
    </w:p>
    <w:p w14:paraId="18A242D0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3E9E52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F09D15A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B15A0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"Data Structures </w:t>
      </w:r>
      <w:proofErr w:type="gram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And</w:t>
      </w:r>
      <w:proofErr w:type="gram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Algorithms in Python,3rd Edition"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5047EC6" w14:textId="638E88F3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"Michael 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T.Goodrich</w:t>
      </w:r>
      <w:proofErr w:type="gram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"Roberto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Tamassia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"Michael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H.Goldwasser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68801EF6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Peasron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30A39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"2020"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30020E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"Textbook"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6FC4532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350</w:t>
      </w:r>
    </w:p>
    <w:p w14:paraId="66F756D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39CC7C55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4CAA21E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"3"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CBA3F8D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Elements of Style"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EA4280" w14:textId="6A34986C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"William Strunk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Jr."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"E.B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. White"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160619B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"Allyn &amp; Bacon"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3156CE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"2018"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00AC1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"Reference"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D5FE90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1072</w:t>
      </w:r>
    </w:p>
    <w:p w14:paraId="3893CADB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18DA06C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F43DF1B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"4"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D2F99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"Cracking the Coding Interview: 189 Programming Questions and Solutions"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D84AE90" w14:textId="7E65A821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"Gayle 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Laakmann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McDowell"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362979D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CareerCup</w:t>
      </w:r>
      <w:proofErr w:type="spellEnd"/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3326E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"2020"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568864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"Reference"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F3E5CC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2313</w:t>
      </w:r>
    </w:p>
    <w:p w14:paraId="38C3B02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648C6D7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10112AD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"5"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365841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Economist: The World in 2023"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71F384" w14:textId="20758C7E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Economist"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5397F6A7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 Economist"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DE4D7F" w14:textId="61B53EC9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</w:t>
      </w:r>
      <w:r w:rsidR="0097736B"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1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64FB90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"Periodicals"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7A5513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879</w:t>
      </w:r>
    </w:p>
    <w:p w14:paraId="4F1EACC4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6D6C693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588CDA68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A39BED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"Scientific American: 50th Anniversary Edition"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508CC4C" w14:textId="72E227AD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"Author"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[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"Scientific American"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],</w:t>
      </w:r>
    </w:p>
    <w:p w14:paraId="7D924A76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"Scientific American"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3F7C50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"2022"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E90F52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Start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"Periodicals"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A1AEA1C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"cost"</w:t>
      </w: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4214D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65940C6F" w14:textId="77777777" w:rsidR="001113B3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267B4395" w14:textId="46D32AA6" w:rsidR="00F76339" w:rsidRPr="00A4214D" w:rsidRDefault="001113B3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  <w:r w:rsidR="00883668"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70645700" w14:textId="77777777" w:rsidR="003A4BFB" w:rsidRPr="00A4214D" w:rsidRDefault="003A4BFB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CD3D7D0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260B22BA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acknowledged: true,</w:t>
      </w:r>
    </w:p>
    <w:p w14:paraId="143FFD15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insertedIds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</w:p>
    <w:p w14:paraId="75DCDB5A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'0':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("64e459bce552bdf2a9761023"),</w:t>
      </w:r>
    </w:p>
    <w:p w14:paraId="34D80BE6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'1':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("64e459bce552bdf2a9761024"),</w:t>
      </w:r>
    </w:p>
    <w:p w14:paraId="5F4D484D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'2':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("64e459bce552bdf2a9761025"),</w:t>
      </w:r>
    </w:p>
    <w:p w14:paraId="32DB9255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'3':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("64e459bce552bdf2a9761026"),</w:t>
      </w:r>
    </w:p>
    <w:p w14:paraId="2C8990FC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'4':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("64e459bce552bdf2a9761027"),</w:t>
      </w:r>
    </w:p>
    <w:p w14:paraId="348BDFAD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  '5': </w:t>
      </w:r>
      <w:proofErr w:type="spellStart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ObjectId</w:t>
      </w:r>
      <w:proofErr w:type="spellEnd"/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("64e459bce552bdf2a9761028")</w:t>
      </w:r>
    </w:p>
    <w:p w14:paraId="7510B84D" w14:textId="77777777" w:rsidR="0093042A" w:rsidRPr="00A4214D" w:rsidRDefault="0093042A" w:rsidP="00930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 }</w:t>
      </w:r>
    </w:p>
    <w:p w14:paraId="15109C90" w14:textId="1BC4DEA6" w:rsidR="00C54A47" w:rsidRPr="00A4214D" w:rsidRDefault="0093042A" w:rsidP="007924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4214D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51598190" w14:textId="71CC50D8" w:rsidR="00B4051D" w:rsidRPr="00B4051D" w:rsidRDefault="00B4051D" w:rsidP="00B2576E">
      <w:pPr>
        <w:pStyle w:val="Heading2"/>
        <w:spacing w:before="0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051130E3" w14:textId="1F7BBEE2" w:rsidR="004A738E" w:rsidRDefault="00B4051D" w:rsidP="00B2576E">
      <w:pPr>
        <w:pStyle w:val="Heading3"/>
        <w:numPr>
          <w:ilvl w:val="0"/>
          <w:numId w:val="25"/>
        </w:numPr>
        <w:spacing w:before="0"/>
      </w:pPr>
      <w:r>
        <w:t xml:space="preserve">Display all the documents of the collection Book with only </w:t>
      </w:r>
      <w:proofErr w:type="spellStart"/>
      <w:r>
        <w:t>Book_code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and author and cost fields.</w:t>
      </w:r>
    </w:p>
    <w:p w14:paraId="344DE630" w14:textId="77777777" w:rsidR="003F227B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917F98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917F98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2576E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proofErr w:type="gram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({}, </w:t>
      </w:r>
    </w:p>
    <w:p w14:paraId="08B87548" w14:textId="06DF019F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proofErr w:type="gram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"Author"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"Cost"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277804C7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425C13EB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174FF1A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06B7564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'Head First Design Patterns'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A09C2CE" w14:textId="21EE0060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'Eric Freeman'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8A3498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'Elisabeth Robson'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8A3498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'Bert bates'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8A3498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'Kathy Sierra</w:t>
      </w:r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="008A3498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  <w:proofErr w:type="gram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38313CF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2878</w:t>
      </w:r>
    </w:p>
    <w:p w14:paraId="569B9DCD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B01A4C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91A4D70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119ACEA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'Data Structures </w:t>
      </w:r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And</w:t>
      </w:r>
      <w:proofErr w:type="gram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Algorithms in Python,3rd Edition'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86CD7EC" w14:textId="2AE65511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  <w:r w:rsidR="002632C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'Michael </w:t>
      </w:r>
      <w:proofErr w:type="spellStart"/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T.Goodrich</w:t>
      </w:r>
      <w:proofErr w:type="spellEnd"/>
      <w:proofErr w:type="gram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2632C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'Roberto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Tamassia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="002632C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'Michael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H.Goldwasser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],</w:t>
      </w:r>
    </w:p>
    <w:p w14:paraId="42A43E3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240</w:t>
      </w:r>
    </w:p>
    <w:p w14:paraId="31F2C64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9AC6708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5F9795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'3'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EB00957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Elements of Style'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63449E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'William Strunk Jr.'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'E.B. White</w:t>
      </w:r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54C3E88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1072</w:t>
      </w:r>
    </w:p>
    <w:p w14:paraId="0907DF25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E084C1C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F5C9474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'4'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DB80E84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'Cracking the Coding Interview: 189 Programming Questions and Solutions'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911B8D8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'Gayle </w:t>
      </w:r>
      <w:proofErr w:type="spell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Laakmann</w:t>
      </w:r>
      <w:proofErr w:type="spellEnd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McDowell</w:t>
      </w:r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7ECF69C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2313</w:t>
      </w:r>
    </w:p>
    <w:p w14:paraId="48BD84BB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999CD68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0C69CF99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24DD8A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Economist: The World in 2023'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F7C6D3C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</w:t>
      </w:r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775AFC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879</w:t>
      </w:r>
    </w:p>
    <w:p w14:paraId="04EA3444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27E3C974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8B43C2F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75B72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American: 50th Anniversary Edition'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FFF67F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</w:t>
      </w:r>
      <w:proofErr w:type="gramStart"/>
      <w:r w:rsidRPr="00B2576E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4438B87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2576E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2576E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1E4C8101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77FDB75C" w14:textId="77777777" w:rsidR="00EE7E12" w:rsidRPr="00B2576E" w:rsidRDefault="00EE7E12" w:rsidP="00C903D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1043269C" w14:textId="77777777" w:rsidR="00627F4E" w:rsidRPr="00B2576E" w:rsidRDefault="00627F4E" w:rsidP="00627F4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770B003" w14:textId="7771CE88" w:rsidR="00627F4E" w:rsidRDefault="00627F4E" w:rsidP="00627F4E">
      <w:pPr>
        <w:pStyle w:val="Heading3"/>
        <w:numPr>
          <w:ilvl w:val="0"/>
          <w:numId w:val="25"/>
        </w:numPr>
      </w:pPr>
      <w:r>
        <w:t>Update Book collection whose cost is greater than 300, update to 240 Indian rupees of Pearson publication.</w:t>
      </w:r>
    </w:p>
    <w:p w14:paraId="10B996BC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B505F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proofErr w:type="gramStart"/>
      <w:r w:rsidRPr="00B505F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 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proofErr w:type="gram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505F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</w:p>
    <w:p w14:paraId="3AD867D0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[{ 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</w:t>
      </w:r>
      <w:proofErr w:type="gram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</w:t>
      </w:r>
      <w:proofErr w:type="spell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B505F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Peasron</w:t>
      </w:r>
      <w:proofErr w:type="spellEnd"/>
      <w:r w:rsidRPr="00B505F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300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}]</w:t>
      </w:r>
    </w:p>
    <w:p w14:paraId="51CDBBA3" w14:textId="22972001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}, </w:t>
      </w:r>
      <w:proofErr w:type="gramStart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gramEnd"/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set: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505F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240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r w:rsidR="00B47CB8"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5CA442CA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24A332C6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3DFA548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D47C58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3B316DB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880B610" w14:textId="77777777" w:rsidR="00946B6A" w:rsidRPr="00B505FA" w:rsidRDefault="00946B6A" w:rsidP="00946B6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B505F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505F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62CD4235" w14:textId="03BB6082" w:rsidR="00627F4E" w:rsidRPr="00B505FA" w:rsidRDefault="00946B6A" w:rsidP="00991FFA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7CC299AE" w14:textId="1AE460BD" w:rsidR="00770F93" w:rsidRDefault="00770F93" w:rsidP="00770F93">
      <w:pPr>
        <w:pStyle w:val="Heading3"/>
        <w:numPr>
          <w:ilvl w:val="0"/>
          <w:numId w:val="25"/>
        </w:numPr>
      </w:pPr>
      <w:r>
        <w:t xml:space="preserve"> Display the third costlier book from the collection.</w:t>
      </w:r>
    </w:p>
    <w:p w14:paraId="68133A7F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2E226B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proofErr w:type="gram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().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"Cost"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-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skip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).</w:t>
      </w:r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limit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44B80968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34DAA81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3592FAE5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2E226B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"64e459bce552bdf2a9761028"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2AFE979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19CAF56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American: 50th Anniversary Edition'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FF2AB1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</w:t>
      </w:r>
      <w:proofErr w:type="gramStart"/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215A7D5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3D486EC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'2022'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B48DED5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'Periodicals'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9955B7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2E226B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2E226B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067A1A23" w14:textId="77777777" w:rsidR="00F84014" w:rsidRPr="002E226B" w:rsidRDefault="00F84014" w:rsidP="004B592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52AA1042" w14:textId="4C0754EB" w:rsidR="00057DC4" w:rsidRPr="002E226B" w:rsidRDefault="00F84014" w:rsidP="00F918CB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2E226B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228BD2A5" w14:textId="1F9D0210" w:rsidR="0051330F" w:rsidRDefault="0051330F" w:rsidP="0051330F">
      <w:pPr>
        <w:pStyle w:val="Heading3"/>
        <w:numPr>
          <w:ilvl w:val="0"/>
          <w:numId w:val="25"/>
        </w:numPr>
      </w:pPr>
      <w:r>
        <w:lastRenderedPageBreak/>
        <w:t>Display the unique list of periodicals in chronologic order.</w:t>
      </w:r>
    </w:p>
    <w:p w14:paraId="0F2C0DFE" w14:textId="77777777" w:rsidR="006C1E9B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B0F44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B0F44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proofErr w:type="gram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</w:p>
    <w:p w14:paraId="18A1BA54" w14:textId="5564981A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_of_book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"Periodicals"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</w:t>
      </w:r>
    </w:p>
    <w:p w14:paraId="0F75DB18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3762F27F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9FDD69D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"64e459bce552bdf2a9761028"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4A1F3521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A4602A4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American: 50th Anniversary Edition'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AE00446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</w:t>
      </w:r>
      <w:proofErr w:type="gramStart"/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10E232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'Scientific American'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C2802B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'2022'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BBA998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'Periodicals'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765FA00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1623</w:t>
      </w:r>
    </w:p>
    <w:p w14:paraId="5EDA00ED" w14:textId="79BCB9B9" w:rsidR="009E2469" w:rsidRPr="007B0F44" w:rsidRDefault="004D2844" w:rsidP="00FF0E7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09F9FF3E" w14:textId="77777777" w:rsidR="00E50F83" w:rsidRPr="007B0F44" w:rsidRDefault="00E50F83" w:rsidP="00FF0E7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6D50C941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4F45A13F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B0F44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"64e459bce552bdf2a9761027"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3D47D79C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Book_Code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82760D4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Economist: The World in 2023'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BA60BB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Author: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</w:t>
      </w:r>
      <w:proofErr w:type="gramStart"/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]</w:t>
      </w:r>
      <w:proofErr w:type="gramEnd"/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1DDD39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Publisher_name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'The Economist'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BC8DC7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'2021'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E97DC5E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type_of_book</w:t>
      </w:r>
      <w:proofErr w:type="spellEnd"/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'Periodicals'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2EDCA27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B0F44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Cost:</w:t>
      </w: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B0F44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879</w:t>
      </w:r>
    </w:p>
    <w:p w14:paraId="5771295C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2B4C9D8B" w14:textId="77777777" w:rsidR="004D2844" w:rsidRPr="007B0F44" w:rsidRDefault="004D2844" w:rsidP="004D2844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B0F44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006418AC" w14:textId="77777777" w:rsidR="008F6983" w:rsidRDefault="008F6983" w:rsidP="004D2844"/>
    <w:p w14:paraId="5286B61D" w14:textId="1685DF1B" w:rsidR="0097736B" w:rsidRDefault="008F6983" w:rsidP="008F6983">
      <w:pPr>
        <w:pStyle w:val="Heading3"/>
        <w:numPr>
          <w:ilvl w:val="0"/>
          <w:numId w:val="25"/>
        </w:numPr>
      </w:pPr>
      <w:r>
        <w:t xml:space="preserve"> Rename Cost key to Price key for book published in year 2021.</w:t>
      </w:r>
    </w:p>
    <w:p w14:paraId="7647AD80" w14:textId="77777777" w:rsidR="00124010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6A28C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Books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6A28C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proofErr w:type="gram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Year_Of_Publication</w:t>
      </w:r>
      <w:proofErr w:type="spellEnd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6A28C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"2021"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 </w:t>
      </w:r>
    </w:p>
    <w:p w14:paraId="31DBAC5C" w14:textId="7537BC82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gramEnd"/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rename: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6A28C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"Cost"</w:t>
      </w:r>
      <w:r w:rsidRPr="006A28C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6A28C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"Price"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});</w:t>
      </w:r>
    </w:p>
    <w:p w14:paraId="53701419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0DBFD249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F2EDC6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9881B3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B46F6A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2328FA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6A28CA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6A28C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69E7AEC6" w14:textId="77777777" w:rsidR="00FC0703" w:rsidRPr="006A28CA" w:rsidRDefault="00FC0703" w:rsidP="00FC0703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21FB8478" w14:textId="77777777" w:rsidR="005C768C" w:rsidRDefault="005C768C" w:rsidP="00FC0703"/>
    <w:p w14:paraId="447DA932" w14:textId="5E67A505" w:rsidR="005C768C" w:rsidRDefault="005C768C" w:rsidP="005C768C">
      <w:pPr>
        <w:pStyle w:val="Heading1"/>
        <w:jc w:val="center"/>
      </w:pPr>
      <w:r>
        <w:t xml:space="preserve">SET </w:t>
      </w:r>
      <w:r w:rsidR="00501D6D">
        <w:t>2</w:t>
      </w:r>
    </w:p>
    <w:p w14:paraId="7A4144EA" w14:textId="5D530AD0" w:rsidR="006B0363" w:rsidRPr="006B0363" w:rsidRDefault="00D2033C" w:rsidP="00F0533B">
      <w:pPr>
        <w:spacing w:before="0" w:after="0" w:line="240" w:lineRule="auto"/>
      </w:pPr>
      <w:r w:rsidRPr="00D2033C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Create a collection named “Car” and insert 5 records with following document schema:</w:t>
      </w:r>
    </w:p>
    <w:p w14:paraId="1C51059F" w14:textId="054EC1B2" w:rsidR="005C768C" w:rsidRPr="00087806" w:rsidRDefault="005C768C" w:rsidP="00F0533B">
      <w:pPr>
        <w:pStyle w:val="Heading5"/>
        <w:numPr>
          <w:ilvl w:val="0"/>
          <w:numId w:val="22"/>
        </w:numPr>
        <w:spacing w:before="0" w:line="240" w:lineRule="auto"/>
        <w:rPr>
          <w:color w:val="auto"/>
        </w:rPr>
      </w:pPr>
      <w:proofErr w:type="spellStart"/>
      <w:proofErr w:type="gramStart"/>
      <w:r w:rsidRPr="00087806">
        <w:rPr>
          <w:color w:val="auto"/>
        </w:rPr>
        <w:t>db.createCollection</w:t>
      </w:r>
      <w:proofErr w:type="spellEnd"/>
      <w:proofErr w:type="gramEnd"/>
      <w:r w:rsidRPr="00087806">
        <w:rPr>
          <w:color w:val="auto"/>
        </w:rPr>
        <w:t>(“</w:t>
      </w:r>
      <w:r w:rsidR="00067E19">
        <w:rPr>
          <w:color w:val="auto"/>
        </w:rPr>
        <w:t>Car</w:t>
      </w:r>
      <w:r w:rsidRPr="00087806">
        <w:rPr>
          <w:color w:val="auto"/>
        </w:rPr>
        <w:t>”);</w:t>
      </w:r>
    </w:p>
    <w:p w14:paraId="070C52A4" w14:textId="77777777" w:rsidR="0020112B" w:rsidRDefault="0020112B" w:rsidP="00F0533B">
      <w:pPr>
        <w:pStyle w:val="Heading3"/>
        <w:spacing w:before="0" w:line="240" w:lineRule="auto"/>
      </w:pPr>
      <w:proofErr w:type="spellStart"/>
      <w:r>
        <w:t>Model_id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, Brand_name, </w:t>
      </w:r>
      <w:proofErr w:type="spellStart"/>
      <w:r>
        <w:t>Type_of_car</w:t>
      </w:r>
      <w:proofErr w:type="spellEnd"/>
      <w:r>
        <w:t xml:space="preserve">: SUV, Sedan, XUV and Motor, Dimensions: it contains color, height, width and weight, </w:t>
      </w:r>
      <w:proofErr w:type="spellStart"/>
      <w:r>
        <w:t>Price_on_road</w:t>
      </w:r>
      <w:proofErr w:type="spellEnd"/>
    </w:p>
    <w:p w14:paraId="577194D4" w14:textId="77777777" w:rsidR="00D2229B" w:rsidRPr="00D2229B" w:rsidRDefault="00D2229B" w:rsidP="00F0533B">
      <w:pPr>
        <w:spacing w:before="0" w:after="0" w:line="240" w:lineRule="auto"/>
      </w:pPr>
    </w:p>
    <w:p w14:paraId="7CC51318" w14:textId="041E7687" w:rsidR="005C768C" w:rsidRPr="00851A2A" w:rsidRDefault="005C768C" w:rsidP="00851A2A">
      <w:pPr>
        <w:pStyle w:val="Heading3"/>
        <w:spacing w:before="0" w:line="240" w:lineRule="auto"/>
      </w:pPr>
      <w:r>
        <w:lastRenderedPageBreak/>
        <w:t>Inserting Records</w:t>
      </w:r>
    </w:p>
    <w:p w14:paraId="19ECD403" w14:textId="30C6C943" w:rsidR="000A6C46" w:rsidRPr="000A6C46" w:rsidRDefault="001B7A95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B7A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Enterprise </w:t>
      </w:r>
      <w:proofErr w:type="spellStart"/>
      <w:r w:rsidR="00161443" w:rsidRPr="00BD67E1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IN" w:eastAsia="en-IN"/>
        </w:rPr>
        <w:t>NoSQL_Collage</w:t>
      </w:r>
      <w:proofErr w:type="spellEnd"/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&gt;</w:t>
      </w:r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D67E1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insertMany</w:t>
      </w:r>
      <w:proofErr w:type="spellEnd"/>
      <w:proofErr w:type="gramEnd"/>
      <w:r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="000A6C46" w:rsidRPr="000A6C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2D8E330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43489FB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424C35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"Rav4"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167BF5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"Toyota"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42476C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ED61A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Blue"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"68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EC8D1D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2250000</w:t>
      </w:r>
    </w:p>
    <w:p w14:paraId="1927BE9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24C850C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33CF773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"2"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91CAD01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"Civic"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C25D22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"Honda"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1FC3DB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4D898F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Silver"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"57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"70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1270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471A6A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1875000</w:t>
      </w:r>
    </w:p>
    <w:p w14:paraId="0712596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65FCF2B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33F7A9E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"3"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F3DB37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"X5"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D1AF76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"BMW"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E92317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"XUV"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97F7BA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"Black"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"68 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"76 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1905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AB80AC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3375000</w:t>
      </w:r>
    </w:p>
    <w:p w14:paraId="5181CB2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7B5BA21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0565F6B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"4"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B5AFE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"Mustang"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C2A155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"Ford"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80D3E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A4E8BC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Red"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"54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"75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1451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2552DF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2625000</w:t>
      </w:r>
    </w:p>
    <w:p w14:paraId="58D1C41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25D3C6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4DE38AF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"5"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D572B7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"Model 3"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42BE0E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"Tesla"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260DCB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"Motor"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900DCB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White"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1FDF6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3750000</w:t>
      </w:r>
    </w:p>
    <w:p w14:paraId="2EC934A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1B576BE" w14:textId="458698D9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proofErr w:type="gram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999143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"Creta"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AA515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00282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E11A2E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Grey"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"65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"70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1361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5A37B5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</w:p>
    <w:p w14:paraId="7BBFA95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2D1898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  {</w:t>
      </w:r>
    </w:p>
    <w:p w14:paraId="3B9544E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"7"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8205E0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"Verna"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F2841A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66CB23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2FDA11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White"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"69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1315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7193F7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1450000</w:t>
      </w:r>
    </w:p>
    <w:p w14:paraId="2EA5028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B5F2C1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5D2B64E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"8"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4CA664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"Alto"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C39241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"Maruti Suzuki"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0CEB23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"Hatchback"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49893D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Red"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"58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725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6C9C7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550000</w:t>
      </w:r>
    </w:p>
    <w:p w14:paraId="6DBB304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41383D0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258B288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"9"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69E0F0A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Kwid</w:t>
      </w:r>
      <w:proofErr w:type="spellEnd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8B3F09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"Renault"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A21914C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"Hatchback"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4CFCC2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White"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"55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"59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816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2D8C3B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620000</w:t>
      </w:r>
    </w:p>
    <w:p w14:paraId="00D86C5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09C1160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4F75FA62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"10"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C1354A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Santro</w:t>
      </w:r>
      <w:proofErr w:type="spellEnd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CA3AB78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DF5C69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"Hatchback"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8CFE72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Blue"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"56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862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AE3461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680000</w:t>
      </w:r>
    </w:p>
    <w:p w14:paraId="3C04BD6B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1CE37C4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5E23716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"11"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0C3674D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"Tucson"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35E9C6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A24A45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0081DC6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"67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"73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1950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26AED33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2890000</w:t>
      </w:r>
    </w:p>
    <w:p w14:paraId="0B1AA72E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},</w:t>
      </w:r>
    </w:p>
    <w:p w14:paraId="188C47A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{</w:t>
      </w:r>
    </w:p>
    <w:p w14:paraId="58A6D259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"012"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2E08F01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"Creta Plus"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BDAD7B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"Brand_name"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591F307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2516D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"Dimensions"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: {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Black"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"height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"66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"width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"72 </w:t>
      </w:r>
      <w:proofErr w:type="spellStart"/>
      <w:r w:rsidRPr="000A6C46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inches"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"weight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proofErr w:type="gramStart"/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  <w:proofErr w:type="gramEnd"/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8E9A134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</w:t>
      </w:r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proofErr w:type="spellStart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0A6C46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"</w:t>
      </w: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0A6C46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1050000</w:t>
      </w:r>
    </w:p>
    <w:p w14:paraId="05DA07CF" w14:textId="77777777" w:rsidR="000A6C46" w:rsidRPr="000A6C46" w:rsidRDefault="000A6C46" w:rsidP="000A6C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}</w:t>
      </w:r>
    </w:p>
    <w:p w14:paraId="5334F17F" w14:textId="2D312399" w:rsidR="00EC1BDF" w:rsidRPr="00EC1BDF" w:rsidRDefault="000A6C46" w:rsidP="00483F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0A6C46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]</w:t>
      </w:r>
      <w:r w:rsidR="00483FD6" w:rsidRPr="003D010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16B62B3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{</w:t>
      </w:r>
    </w:p>
    <w:p w14:paraId="65A3CC24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7FA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87FA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DB7D0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87FA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1A57A034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"64e4d4e9d8f9ad3cd60d99fc"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EA9A2A3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"64e4d4e9d8f9ad3cd60d99fd"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CD12673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"64e4d4e9d8f9ad3cd60d99fe"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EBCDE7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"64e4d4e9d8f9ad3cd60d99ff"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EAE9EFE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"64e4d4e9d8f9ad3cd60d9a00"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C165F79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"64e4d4e9d8f9ad3cd60d9a01"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1597FB2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"64e4d4e9d8f9ad3cd60d9a02"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184A83B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'7'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"64e4d4e9d8f9ad3cd60d9a03"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936ADBB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"64e4d4e9d8f9ad3cd60d9a04"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1B3D805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"64e4d4e9d8f9ad3cd60d9a05"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B72FFAD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'10'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"64e4d4e9d8f9ad3cd60d9a06"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5C74ABD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'11'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787FA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7FA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"64e4d4e9d8f9ad3cd60d9a07"</w:t>
      </w: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8B2C05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24A34A" w14:textId="77777777" w:rsidR="00787FA8" w:rsidRPr="00787FA8" w:rsidRDefault="00787FA8" w:rsidP="00787F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FA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A0992E7" w14:textId="77777777" w:rsidR="001B7A95" w:rsidRPr="001B7A95" w:rsidRDefault="001B7A95" w:rsidP="000A3B11">
      <w:pPr>
        <w:spacing w:before="0" w:after="0"/>
      </w:pPr>
    </w:p>
    <w:p w14:paraId="22DFFBCA" w14:textId="77777777" w:rsidR="005C768C" w:rsidRDefault="005C768C" w:rsidP="000A3B11">
      <w:pPr>
        <w:pStyle w:val="Heading2"/>
        <w:spacing w:before="0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05CB2DC8" w14:textId="6B4E71CA" w:rsidR="005C768C" w:rsidRDefault="00DA2575" w:rsidP="00DA2575">
      <w:pPr>
        <w:pStyle w:val="Heading3"/>
        <w:numPr>
          <w:ilvl w:val="0"/>
          <w:numId w:val="27"/>
        </w:numPr>
        <w:spacing w:before="0"/>
      </w:pPr>
      <w:r w:rsidRPr="00DA2575">
        <w:t>Display all the documents in the collection with brand name, type of car and price of road fields.</w:t>
      </w:r>
    </w:p>
    <w:p w14:paraId="04B3CCBC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139B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139B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proofErr w:type="gram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({}, </w:t>
      </w:r>
    </w:p>
    <w:p w14:paraId="2BA59AF5" w14:textId="1CD2CC57" w:rsidR="006E3B6F" w:rsidRPr="001139BA" w:rsidRDefault="006E3B6F" w:rsidP="00C933F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}); </w:t>
      </w:r>
    </w:p>
    <w:p w14:paraId="0B367F7A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</w:p>
    <w:p w14:paraId="44C51B76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58BB5F89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'Toyota'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2250000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74CEEE0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'Honda'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1875000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D74D4A0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'BMW'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'XUV'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3375000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60DE262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'Ford'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2625000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DB27E6D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'Tesla'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'Motor'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3750000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3A8F79C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742FF79B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F3AF0A3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'Maruti Suzuki'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'Hatchback'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550000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32E9CD1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'Renault'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'Hatchback'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620000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6E42E4A6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'Hatchback'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680000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74AB5A2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2890000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826CF1C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</w:t>
      </w:r>
      <w:proofErr w:type="gram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_name: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139B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139B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1050000</w:t>
      </w: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</w:p>
    <w:p w14:paraId="73E4350B" w14:textId="77777777" w:rsidR="006E3B6F" w:rsidRPr="001139BA" w:rsidRDefault="006E3B6F" w:rsidP="00C27AE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096EC43E" w14:textId="77777777" w:rsidR="005C768C" w:rsidRPr="001139BA" w:rsidRDefault="005C768C" w:rsidP="000A3B11">
      <w:pPr>
        <w:spacing w:before="0" w:after="0"/>
        <w:rPr>
          <w:sz w:val="18"/>
          <w:szCs w:val="18"/>
          <w:lang w:val="en-IN" w:eastAsia="en-IN"/>
        </w:rPr>
      </w:pPr>
    </w:p>
    <w:p w14:paraId="796B2B2D" w14:textId="52B75F6D" w:rsidR="005C768C" w:rsidRDefault="004814B8" w:rsidP="004814B8">
      <w:pPr>
        <w:pStyle w:val="Heading3"/>
        <w:numPr>
          <w:ilvl w:val="0"/>
          <w:numId w:val="27"/>
        </w:numPr>
        <w:spacing w:before="0"/>
      </w:pPr>
      <w:r w:rsidRPr="004814B8">
        <w:t xml:space="preserve"> Display top three costliest Car of brand Hyundai</w:t>
      </w:r>
      <w:r w:rsidR="005C768C">
        <w:t>.</w:t>
      </w:r>
    </w:p>
    <w:p w14:paraId="7396234D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Enterprise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NoSQL_Collage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proofErr w:type="gram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"Hyundai"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sort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-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}).</w:t>
      </w:r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limit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61D53602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A00103C" w14:textId="5C476C1D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gramStart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</w:t>
      </w:r>
      <w:proofErr w:type="gram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id: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"64e4d4e9d8f9ad3cd60d9a06"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1F7BCF0D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'11'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BC2E5DC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'Tucson'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EF91558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4B4A484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11823BC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proofErr w:type="gram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'Black'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'67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'73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1950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561FBD96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2890000</w:t>
      </w:r>
    </w:p>
    <w:p w14:paraId="1AB8F89D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45265FB3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lastRenderedPageBreak/>
        <w:t>  {</w:t>
      </w:r>
    </w:p>
    <w:p w14:paraId="6C32267F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"64e4d4e9d8f9ad3cd60d9a01"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5AFBD97C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AD353ED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'Creta'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8475175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30CF5B6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33AF26C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proofErr w:type="gram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'Grey'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'65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'70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1361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377318FD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</w:p>
    <w:p w14:paraId="55927036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DE79A56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6918C376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1C6F4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"64e4d4e9d8f9ad3cd60d9a02"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60F6732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7F6E77E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'Verna'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61BB034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F439627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'Sedan'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EE43925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proofErr w:type="gram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'White'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'56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'69 inches'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1315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44713E9F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1C6F4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1C6F4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1450000</w:t>
      </w:r>
    </w:p>
    <w:p w14:paraId="477C2F1B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0227F461" w14:textId="77777777" w:rsidR="001C6F45" w:rsidRPr="001C6F45" w:rsidRDefault="001C6F45" w:rsidP="001C6F45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227DD806" w14:textId="77777777" w:rsidR="00AE5ADF" w:rsidRDefault="00AE5ADF" w:rsidP="001C6F45">
      <w:pPr>
        <w:spacing w:before="0" w:after="0"/>
        <w:ind w:left="360"/>
        <w:rPr>
          <w:sz w:val="18"/>
          <w:szCs w:val="18"/>
        </w:rPr>
      </w:pPr>
    </w:p>
    <w:p w14:paraId="6A5EA3BC" w14:textId="77777777" w:rsidR="0062297B" w:rsidRPr="001C6F45" w:rsidRDefault="0062297B" w:rsidP="00207213">
      <w:pPr>
        <w:spacing w:before="0" w:after="0"/>
        <w:rPr>
          <w:sz w:val="18"/>
          <w:szCs w:val="18"/>
        </w:rPr>
      </w:pPr>
    </w:p>
    <w:p w14:paraId="142FFB06" w14:textId="68C8B19B" w:rsidR="00D50B74" w:rsidRPr="00D50B74" w:rsidRDefault="00D50B74" w:rsidP="008077B9">
      <w:pPr>
        <w:pStyle w:val="ListParagraph"/>
        <w:numPr>
          <w:ilvl w:val="0"/>
          <w:numId w:val="27"/>
        </w:numPr>
      </w:pPr>
      <w:r w:rsidRPr="008077B9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Delete all the documents whose dimensional weight is greater than 200kgs and </w:t>
      </w:r>
      <w:proofErr w:type="spellStart"/>
      <w:r w:rsidRPr="008077B9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colour</w:t>
      </w:r>
      <w:proofErr w:type="spellEnd"/>
      <w:r w:rsidRPr="008077B9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black.</w:t>
      </w:r>
    </w:p>
    <w:p w14:paraId="4D1EC066" w14:textId="77777777" w:rsidR="00F6601E" w:rsidRPr="00B85C8F" w:rsidRDefault="0026310D" w:rsidP="0026310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B85C8F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deleteMany</w:t>
      </w:r>
      <w:proofErr w:type="spellEnd"/>
      <w:proofErr w:type="gram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({ </w:t>
      </w:r>
    </w:p>
    <w:p w14:paraId="20DCCDF0" w14:textId="77777777" w:rsidR="00F6601E" w:rsidRPr="00B85C8F" w:rsidRDefault="0026310D" w:rsidP="0026310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 </w:t>
      </w:r>
    </w:p>
    <w:p w14:paraId="79BD374E" w14:textId="77777777" w:rsidR="00F6601E" w:rsidRPr="00B85C8F" w:rsidRDefault="0026310D" w:rsidP="00F6601E">
      <w:pPr>
        <w:shd w:val="clear" w:color="auto" w:fill="1E1E1E"/>
        <w:spacing w:before="0"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proofErr w:type="gramEnd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Dimensions.color</w:t>
      </w:r>
      <w:proofErr w:type="spellEnd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"Black"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24FB0C2B" w14:textId="77777777" w:rsidR="00F6601E" w:rsidRPr="00B85C8F" w:rsidRDefault="0026310D" w:rsidP="00F6601E">
      <w:pPr>
        <w:shd w:val="clear" w:color="auto" w:fill="1E1E1E"/>
        <w:spacing w:before="0"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proofErr w:type="spellStart"/>
      <w:proofErr w:type="gramEnd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Dimensions.weight</w:t>
      </w:r>
      <w:proofErr w:type="spellEnd"/>
      <w:r w:rsidRPr="00B85C8F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B85C8F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B85C8F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200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7C8A4037" w14:textId="6BF4AF6E" w:rsidR="0026310D" w:rsidRPr="00B85C8F" w:rsidRDefault="0026310D" w:rsidP="00F6601E">
      <w:pPr>
        <w:shd w:val="clear" w:color="auto" w:fill="1E1E1E"/>
        <w:spacing w:before="0"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 });</w:t>
      </w:r>
    </w:p>
    <w:p w14:paraId="5ECE7245" w14:textId="77777777" w:rsidR="0026310D" w:rsidRPr="00B85C8F" w:rsidRDefault="0026310D" w:rsidP="0026310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B85C8F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proofErr w:type="gram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85C8F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proofErr w:type="spellStart"/>
      <w:r w:rsidRPr="00B85C8F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deletedCount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B85C8F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</w:t>
      </w:r>
    </w:p>
    <w:p w14:paraId="118D34A6" w14:textId="77777777" w:rsidR="009961D4" w:rsidRPr="0026310D" w:rsidRDefault="009961D4" w:rsidP="0026310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95226" w14:textId="77777777" w:rsidR="005C768C" w:rsidRDefault="005C768C" w:rsidP="0026310D">
      <w:pPr>
        <w:spacing w:before="0" w:after="0"/>
      </w:pPr>
    </w:p>
    <w:p w14:paraId="3BE27349" w14:textId="4B9DE7A6" w:rsidR="008226B6" w:rsidRPr="008226B6" w:rsidRDefault="008226B6" w:rsidP="008226B6">
      <w:pPr>
        <w:pStyle w:val="ListParagraph"/>
        <w:numPr>
          <w:ilvl w:val="0"/>
          <w:numId w:val="27"/>
        </w:numPr>
      </w:pPr>
      <w:r w:rsidRPr="008226B6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Update car details for all Sedan cars.</w:t>
      </w:r>
    </w:p>
    <w:p w14:paraId="51A2BE0D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Enterprise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NoSQL_Collage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A91185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updateMany</w:t>
      </w:r>
      <w:proofErr w:type="spellEnd"/>
      <w:proofErr w:type="gram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</w:p>
    <w:p w14:paraId="6B61E9A4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_of_car</w:t>
      </w:r>
      <w:proofErr w:type="spell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91185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"Sedan"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264D168A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gramStart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proofErr w:type="gram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inc</w:t>
      </w:r>
      <w:proofErr w:type="spell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proofErr w:type="spellStart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A91185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10000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76667D94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);</w:t>
      </w:r>
    </w:p>
    <w:p w14:paraId="54EC819D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{</w:t>
      </w:r>
    </w:p>
    <w:p w14:paraId="10353EC7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acknowledged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true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5B60A7E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insertedId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null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3BD7871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matchedCount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6C23368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modifiedCount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3</w:t>
      </w: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433B0B00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</w:t>
      </w:r>
      <w:proofErr w:type="spellStart"/>
      <w:r w:rsidRPr="00A91185">
        <w:rPr>
          <w:rFonts w:ascii="Consolas" w:eastAsia="Times New Roman" w:hAnsi="Consolas" w:cs="Times New Roman"/>
          <w:color w:val="C8C8C8"/>
          <w:sz w:val="18"/>
          <w:szCs w:val="18"/>
          <w:lang w:val="en-IN" w:eastAsia="en-IN"/>
        </w:rPr>
        <w:t>upsertedCount</w:t>
      </w:r>
      <w:proofErr w:type="spellEnd"/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: </w:t>
      </w:r>
      <w:r w:rsidRPr="00A91185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0</w:t>
      </w:r>
    </w:p>
    <w:p w14:paraId="4B21E042" w14:textId="77777777" w:rsidR="007C1A5C" w:rsidRPr="00A91185" w:rsidRDefault="007C1A5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A9118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</w:t>
      </w:r>
    </w:p>
    <w:p w14:paraId="354954B8" w14:textId="6129B897" w:rsidR="005C768C" w:rsidRPr="00251DCF" w:rsidRDefault="005C768C" w:rsidP="00251DCF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5943DB7A" w14:textId="77777777" w:rsidR="005C768C" w:rsidRDefault="005C768C" w:rsidP="000A3B11">
      <w:pPr>
        <w:spacing w:before="0" w:after="0"/>
      </w:pPr>
    </w:p>
    <w:p w14:paraId="2D9423C4" w14:textId="77777777" w:rsidR="00CE007C" w:rsidRDefault="00CE007C" w:rsidP="000A3B11">
      <w:pPr>
        <w:spacing w:before="0" w:after="0"/>
      </w:pPr>
    </w:p>
    <w:p w14:paraId="7E1394EE" w14:textId="77777777" w:rsidR="00CE007C" w:rsidRDefault="00CE007C" w:rsidP="000A3B11">
      <w:pPr>
        <w:spacing w:before="0" w:after="0"/>
      </w:pPr>
    </w:p>
    <w:p w14:paraId="5207D6E5" w14:textId="7359F687" w:rsidR="005D7FA4" w:rsidRPr="005D7FA4" w:rsidRDefault="005D7FA4" w:rsidP="005D7FA4">
      <w:pPr>
        <w:pStyle w:val="ListParagraph"/>
        <w:numPr>
          <w:ilvl w:val="0"/>
          <w:numId w:val="27"/>
        </w:numPr>
      </w:pPr>
      <w:r w:rsidRPr="005D7FA4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lastRenderedPageBreak/>
        <w:t>Display all SUV cars whose price of road is greater than 10 lacs.</w:t>
      </w:r>
      <w:r w:rsidR="0005272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ab/>
      </w:r>
    </w:p>
    <w:p w14:paraId="59F9A2CB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53F5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proofErr w:type="gram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db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Car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.</w:t>
      </w:r>
      <w:r w:rsidRPr="00753F5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</w:t>
      </w:r>
      <w:proofErr w:type="spellEnd"/>
      <w:proofErr w:type="gram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({</w:t>
      </w:r>
    </w:p>
    <w:p w14:paraId="58E73AB5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$and: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[</w:t>
      </w:r>
    </w:p>
    <w:p w14:paraId="39C42059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proofErr w:type="gramStart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</w:t>
      </w:r>
      <w:proofErr w:type="gram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_of_car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eq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"SUV"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},</w:t>
      </w:r>
    </w:p>
    <w:p w14:paraId="3419D412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    </w:t>
      </w:r>
      <w:proofErr w:type="gramStart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</w:t>
      </w:r>
      <w:proofErr w:type="gram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_on_road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{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$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gt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1000000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 }</w:t>
      </w:r>
    </w:p>
    <w:p w14:paraId="5DE972EE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  ]</w:t>
      </w:r>
    </w:p>
    <w:p w14:paraId="5FEAFDBC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});</w:t>
      </w:r>
    </w:p>
    <w:p w14:paraId="5514F701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2054B5CF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[</w:t>
      </w:r>
    </w:p>
    <w:p w14:paraId="6CCF94DF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728F2492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53F5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"64e4d4e9d8f9ad3cd60d99fc"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787AF517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'1'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20195D88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'Rav4'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0825ECB9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'Toyota'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1F71F2B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707383AB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proofErr w:type="gram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'Blue'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'68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'73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1588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1A8F292A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2250000</w:t>
      </w:r>
    </w:p>
    <w:p w14:paraId="012AF56C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},</w:t>
      </w:r>
    </w:p>
    <w:p w14:paraId="6815D672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{</w:t>
      </w:r>
    </w:p>
    <w:p w14:paraId="28D0C5AF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_id: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spellStart"/>
      <w:r w:rsidRPr="00753F5A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ObjectId</w:t>
      </w:r>
      <w:proofErr w:type="spellEnd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"64e4d4e9d8f9ad3cd60d9a01"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),</w:t>
      </w:r>
    </w:p>
    <w:p w14:paraId="6C3C8996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Model_id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6977367A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Model_name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'Creta'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1D71D13F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Brand_name: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'Hyundai'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32751915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Type_of_car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'SUV'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</w:p>
    <w:p w14:paraId="51500123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Dimensions: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proofErr w:type="gramStart"/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{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color</w:t>
      </w:r>
      <w:proofErr w:type="spellEnd"/>
      <w:proofErr w:type="gram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'Grey'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height: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'65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width: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'70 inches'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, </w:t>
      </w:r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weight: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1361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},</w:t>
      </w:r>
    </w:p>
    <w:p w14:paraId="054872A3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    </w:t>
      </w:r>
      <w:proofErr w:type="spellStart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Price_on_road</w:t>
      </w:r>
      <w:proofErr w:type="spellEnd"/>
      <w:r w:rsidRPr="00753F5A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:</w:t>
      </w: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</w:t>
      </w:r>
      <w:r w:rsidRPr="00753F5A">
        <w:rPr>
          <w:rFonts w:ascii="Consolas" w:eastAsia="Times New Roman" w:hAnsi="Consolas" w:cs="Times New Roman"/>
          <w:color w:val="B5CEA8"/>
          <w:sz w:val="18"/>
          <w:szCs w:val="18"/>
          <w:lang w:val="en-IN" w:eastAsia="en-IN"/>
        </w:rPr>
        <w:t>1580000</w:t>
      </w:r>
    </w:p>
    <w:p w14:paraId="47627F4D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  }</w:t>
      </w:r>
    </w:p>
    <w:p w14:paraId="28BA8DA2" w14:textId="77777777" w:rsidR="0005272C" w:rsidRPr="00753F5A" w:rsidRDefault="0005272C" w:rsidP="0005272C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753F5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638A1CBF" w14:textId="77777777" w:rsidR="005C768C" w:rsidRPr="0005272C" w:rsidRDefault="005C768C" w:rsidP="0005272C">
      <w:pPr>
        <w:shd w:val="clear" w:color="auto" w:fill="1E1E1E"/>
        <w:spacing w:before="0" w:after="0" w:line="285" w:lineRule="atLeast"/>
        <w:ind w:left="360"/>
        <w:rPr>
          <w:sz w:val="20"/>
          <w:szCs w:val="20"/>
        </w:rPr>
      </w:pPr>
    </w:p>
    <w:sectPr w:rsidR="005C768C" w:rsidRPr="0005272C" w:rsidSect="00810B96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834F" w14:textId="77777777" w:rsidR="007B4FCA" w:rsidRDefault="007B4FCA" w:rsidP="00C6554A">
      <w:pPr>
        <w:spacing w:before="0" w:after="0" w:line="240" w:lineRule="auto"/>
      </w:pPr>
      <w:r>
        <w:separator/>
      </w:r>
    </w:p>
  </w:endnote>
  <w:endnote w:type="continuationSeparator" w:id="0">
    <w:p w14:paraId="49D2702A" w14:textId="77777777" w:rsidR="007B4FCA" w:rsidRDefault="007B4F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3EB8" w14:textId="77777777" w:rsidR="004D20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765D" w14:textId="77777777" w:rsidR="007B4FCA" w:rsidRDefault="007B4F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D94A33" w14:textId="77777777" w:rsidR="007B4FCA" w:rsidRDefault="007B4F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513EC9"/>
    <w:multiLevelType w:val="hybridMultilevel"/>
    <w:tmpl w:val="DB6E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07D24"/>
    <w:multiLevelType w:val="hybridMultilevel"/>
    <w:tmpl w:val="5024D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5C4687"/>
    <w:multiLevelType w:val="hybridMultilevel"/>
    <w:tmpl w:val="09B48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9640D"/>
    <w:multiLevelType w:val="hybridMultilevel"/>
    <w:tmpl w:val="DC1E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C28AD"/>
    <w:multiLevelType w:val="hybridMultilevel"/>
    <w:tmpl w:val="F23A64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75ED3"/>
    <w:multiLevelType w:val="hybridMultilevel"/>
    <w:tmpl w:val="8BF0E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76FCC"/>
    <w:multiLevelType w:val="hybridMultilevel"/>
    <w:tmpl w:val="17E40532"/>
    <w:lvl w:ilvl="0" w:tplc="9E0E0A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F28E1"/>
    <w:multiLevelType w:val="hybridMultilevel"/>
    <w:tmpl w:val="6892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714D6"/>
    <w:multiLevelType w:val="hybridMultilevel"/>
    <w:tmpl w:val="309E8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436D4"/>
    <w:multiLevelType w:val="hybridMultilevel"/>
    <w:tmpl w:val="DA4C1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0405">
    <w:abstractNumId w:val="9"/>
  </w:num>
  <w:num w:numId="2" w16cid:durableId="127011903">
    <w:abstractNumId w:val="8"/>
  </w:num>
  <w:num w:numId="3" w16cid:durableId="740182020">
    <w:abstractNumId w:val="8"/>
  </w:num>
  <w:num w:numId="4" w16cid:durableId="510491924">
    <w:abstractNumId w:val="9"/>
  </w:num>
  <w:num w:numId="5" w16cid:durableId="207573039">
    <w:abstractNumId w:val="17"/>
  </w:num>
  <w:num w:numId="6" w16cid:durableId="1073622507">
    <w:abstractNumId w:val="10"/>
  </w:num>
  <w:num w:numId="7" w16cid:durableId="1726179056">
    <w:abstractNumId w:val="13"/>
  </w:num>
  <w:num w:numId="8" w16cid:durableId="1095857724">
    <w:abstractNumId w:val="7"/>
  </w:num>
  <w:num w:numId="9" w16cid:durableId="461268751">
    <w:abstractNumId w:val="6"/>
  </w:num>
  <w:num w:numId="10" w16cid:durableId="1919290079">
    <w:abstractNumId w:val="5"/>
  </w:num>
  <w:num w:numId="11" w16cid:durableId="1226186213">
    <w:abstractNumId w:val="4"/>
  </w:num>
  <w:num w:numId="12" w16cid:durableId="29305932">
    <w:abstractNumId w:val="3"/>
  </w:num>
  <w:num w:numId="13" w16cid:durableId="164512214">
    <w:abstractNumId w:val="2"/>
  </w:num>
  <w:num w:numId="14" w16cid:durableId="517083811">
    <w:abstractNumId w:val="1"/>
  </w:num>
  <w:num w:numId="15" w16cid:durableId="1437092021">
    <w:abstractNumId w:val="0"/>
  </w:num>
  <w:num w:numId="16" w16cid:durableId="1046838108">
    <w:abstractNumId w:val="9"/>
  </w:num>
  <w:num w:numId="17" w16cid:durableId="293411632">
    <w:abstractNumId w:val="16"/>
  </w:num>
  <w:num w:numId="18" w16cid:durableId="1229344087">
    <w:abstractNumId w:val="9"/>
  </w:num>
  <w:num w:numId="19" w16cid:durableId="1362971963">
    <w:abstractNumId w:val="12"/>
  </w:num>
  <w:num w:numId="20" w16cid:durableId="1283607284">
    <w:abstractNumId w:val="18"/>
  </w:num>
  <w:num w:numId="21" w16cid:durableId="1221284405">
    <w:abstractNumId w:val="14"/>
  </w:num>
  <w:num w:numId="22" w16cid:durableId="2020155173">
    <w:abstractNumId w:val="11"/>
  </w:num>
  <w:num w:numId="23" w16cid:durableId="1154879706">
    <w:abstractNumId w:val="20"/>
  </w:num>
  <w:num w:numId="24" w16cid:durableId="1182009343">
    <w:abstractNumId w:val="15"/>
  </w:num>
  <w:num w:numId="25" w16cid:durableId="981277854">
    <w:abstractNumId w:val="21"/>
  </w:num>
  <w:num w:numId="26" w16cid:durableId="483426274">
    <w:abstractNumId w:val="19"/>
  </w:num>
  <w:num w:numId="27" w16cid:durableId="17450282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3"/>
    <w:rsid w:val="0000462A"/>
    <w:rsid w:val="00014058"/>
    <w:rsid w:val="0001701A"/>
    <w:rsid w:val="00035D8C"/>
    <w:rsid w:val="00036877"/>
    <w:rsid w:val="0005272C"/>
    <w:rsid w:val="00057DC4"/>
    <w:rsid w:val="00061AF1"/>
    <w:rsid w:val="00066150"/>
    <w:rsid w:val="0006687B"/>
    <w:rsid w:val="00067C3A"/>
    <w:rsid w:val="00067E19"/>
    <w:rsid w:val="00077905"/>
    <w:rsid w:val="00082223"/>
    <w:rsid w:val="00087806"/>
    <w:rsid w:val="000A15B0"/>
    <w:rsid w:val="000A3B11"/>
    <w:rsid w:val="000A6C46"/>
    <w:rsid w:val="000C39D7"/>
    <w:rsid w:val="000D0A98"/>
    <w:rsid w:val="000E28F4"/>
    <w:rsid w:val="000F21F2"/>
    <w:rsid w:val="00111192"/>
    <w:rsid w:val="001113B3"/>
    <w:rsid w:val="001139BA"/>
    <w:rsid w:val="00116636"/>
    <w:rsid w:val="00117B5D"/>
    <w:rsid w:val="00124010"/>
    <w:rsid w:val="0014122D"/>
    <w:rsid w:val="00141A04"/>
    <w:rsid w:val="00146E41"/>
    <w:rsid w:val="00155C24"/>
    <w:rsid w:val="00160281"/>
    <w:rsid w:val="00161443"/>
    <w:rsid w:val="00166B14"/>
    <w:rsid w:val="001755AB"/>
    <w:rsid w:val="001A242B"/>
    <w:rsid w:val="001A7491"/>
    <w:rsid w:val="001B7A95"/>
    <w:rsid w:val="001C6F45"/>
    <w:rsid w:val="001D018F"/>
    <w:rsid w:val="001E58E4"/>
    <w:rsid w:val="001F3873"/>
    <w:rsid w:val="001F4CE5"/>
    <w:rsid w:val="001F522F"/>
    <w:rsid w:val="0020112B"/>
    <w:rsid w:val="00206B7B"/>
    <w:rsid w:val="00207213"/>
    <w:rsid w:val="00235AE0"/>
    <w:rsid w:val="0024220E"/>
    <w:rsid w:val="00251122"/>
    <w:rsid w:val="00251DCF"/>
    <w:rsid w:val="00253DC9"/>
    <w:rsid w:val="002554CD"/>
    <w:rsid w:val="0026310D"/>
    <w:rsid w:val="002632C5"/>
    <w:rsid w:val="00283097"/>
    <w:rsid w:val="002858AF"/>
    <w:rsid w:val="002874D8"/>
    <w:rsid w:val="00290915"/>
    <w:rsid w:val="002911FA"/>
    <w:rsid w:val="00293B83"/>
    <w:rsid w:val="002A2844"/>
    <w:rsid w:val="002B4294"/>
    <w:rsid w:val="002D5F75"/>
    <w:rsid w:val="002E226B"/>
    <w:rsid w:val="002F2EDA"/>
    <w:rsid w:val="002F3080"/>
    <w:rsid w:val="003030F4"/>
    <w:rsid w:val="0030444F"/>
    <w:rsid w:val="00311A3B"/>
    <w:rsid w:val="0032364A"/>
    <w:rsid w:val="00333D0D"/>
    <w:rsid w:val="00335EBB"/>
    <w:rsid w:val="003413D3"/>
    <w:rsid w:val="00366E77"/>
    <w:rsid w:val="00372541"/>
    <w:rsid w:val="00372E3E"/>
    <w:rsid w:val="00387C31"/>
    <w:rsid w:val="00392BB8"/>
    <w:rsid w:val="003A4BFB"/>
    <w:rsid w:val="003B0506"/>
    <w:rsid w:val="003C4E55"/>
    <w:rsid w:val="003D010A"/>
    <w:rsid w:val="003E765A"/>
    <w:rsid w:val="003F227B"/>
    <w:rsid w:val="00417C0E"/>
    <w:rsid w:val="0042788C"/>
    <w:rsid w:val="004357F5"/>
    <w:rsid w:val="0044730E"/>
    <w:rsid w:val="004541BF"/>
    <w:rsid w:val="00454C40"/>
    <w:rsid w:val="00462A29"/>
    <w:rsid w:val="004814B8"/>
    <w:rsid w:val="00483FD6"/>
    <w:rsid w:val="004A3AE2"/>
    <w:rsid w:val="004A537A"/>
    <w:rsid w:val="004A738E"/>
    <w:rsid w:val="004B592B"/>
    <w:rsid w:val="004C049F"/>
    <w:rsid w:val="004C116C"/>
    <w:rsid w:val="004D06CD"/>
    <w:rsid w:val="004D2098"/>
    <w:rsid w:val="004D2844"/>
    <w:rsid w:val="004E00F1"/>
    <w:rsid w:val="004E0C3A"/>
    <w:rsid w:val="004E2237"/>
    <w:rsid w:val="004E2B93"/>
    <w:rsid w:val="004E7E9D"/>
    <w:rsid w:val="005000E2"/>
    <w:rsid w:val="00501D6D"/>
    <w:rsid w:val="0051330F"/>
    <w:rsid w:val="00527A92"/>
    <w:rsid w:val="00532E8A"/>
    <w:rsid w:val="00534906"/>
    <w:rsid w:val="00536EA6"/>
    <w:rsid w:val="00544675"/>
    <w:rsid w:val="005518A5"/>
    <w:rsid w:val="005722EA"/>
    <w:rsid w:val="00573C6A"/>
    <w:rsid w:val="005B6054"/>
    <w:rsid w:val="005C768C"/>
    <w:rsid w:val="005D1C64"/>
    <w:rsid w:val="005D7FA4"/>
    <w:rsid w:val="005E6CB4"/>
    <w:rsid w:val="005F48B1"/>
    <w:rsid w:val="00613323"/>
    <w:rsid w:val="0062297B"/>
    <w:rsid w:val="00627F4E"/>
    <w:rsid w:val="00653D22"/>
    <w:rsid w:val="00673BF4"/>
    <w:rsid w:val="00691F73"/>
    <w:rsid w:val="006A0C95"/>
    <w:rsid w:val="006A28CA"/>
    <w:rsid w:val="006A3CE7"/>
    <w:rsid w:val="006B0363"/>
    <w:rsid w:val="006B1C11"/>
    <w:rsid w:val="006C0E75"/>
    <w:rsid w:val="006C1E9B"/>
    <w:rsid w:val="006C675F"/>
    <w:rsid w:val="006D07CE"/>
    <w:rsid w:val="006D3611"/>
    <w:rsid w:val="006E3B6F"/>
    <w:rsid w:val="006F5D1F"/>
    <w:rsid w:val="007076EB"/>
    <w:rsid w:val="00707F39"/>
    <w:rsid w:val="00723E64"/>
    <w:rsid w:val="00724428"/>
    <w:rsid w:val="00724A98"/>
    <w:rsid w:val="00753F5A"/>
    <w:rsid w:val="007637E0"/>
    <w:rsid w:val="00770F93"/>
    <w:rsid w:val="00775023"/>
    <w:rsid w:val="00782F4B"/>
    <w:rsid w:val="00787FA8"/>
    <w:rsid w:val="00792448"/>
    <w:rsid w:val="007956EA"/>
    <w:rsid w:val="007A73CF"/>
    <w:rsid w:val="007B0F44"/>
    <w:rsid w:val="007B4FCA"/>
    <w:rsid w:val="007C1330"/>
    <w:rsid w:val="007C1A5C"/>
    <w:rsid w:val="007C7208"/>
    <w:rsid w:val="007C776B"/>
    <w:rsid w:val="008077B9"/>
    <w:rsid w:val="00807BD2"/>
    <w:rsid w:val="00807EDA"/>
    <w:rsid w:val="00810B96"/>
    <w:rsid w:val="0081246A"/>
    <w:rsid w:val="008226B6"/>
    <w:rsid w:val="00823167"/>
    <w:rsid w:val="008362FD"/>
    <w:rsid w:val="00851A2A"/>
    <w:rsid w:val="00851F29"/>
    <w:rsid w:val="008611C2"/>
    <w:rsid w:val="00864141"/>
    <w:rsid w:val="00865A5D"/>
    <w:rsid w:val="00883668"/>
    <w:rsid w:val="00891591"/>
    <w:rsid w:val="008A2A46"/>
    <w:rsid w:val="008A3498"/>
    <w:rsid w:val="008C7975"/>
    <w:rsid w:val="008E13B2"/>
    <w:rsid w:val="008F6983"/>
    <w:rsid w:val="00917F98"/>
    <w:rsid w:val="00922BB3"/>
    <w:rsid w:val="009256CB"/>
    <w:rsid w:val="0093042A"/>
    <w:rsid w:val="0093572B"/>
    <w:rsid w:val="00946B6A"/>
    <w:rsid w:val="009726E1"/>
    <w:rsid w:val="0097736B"/>
    <w:rsid w:val="009861C8"/>
    <w:rsid w:val="00991FFA"/>
    <w:rsid w:val="00993BCA"/>
    <w:rsid w:val="0099570C"/>
    <w:rsid w:val="009961D4"/>
    <w:rsid w:val="009B2E49"/>
    <w:rsid w:val="009B618F"/>
    <w:rsid w:val="009C76FD"/>
    <w:rsid w:val="009E0216"/>
    <w:rsid w:val="009E2469"/>
    <w:rsid w:val="00A12AB4"/>
    <w:rsid w:val="00A27069"/>
    <w:rsid w:val="00A4214D"/>
    <w:rsid w:val="00A42D80"/>
    <w:rsid w:val="00A73332"/>
    <w:rsid w:val="00A77DDB"/>
    <w:rsid w:val="00A91185"/>
    <w:rsid w:val="00AA6D50"/>
    <w:rsid w:val="00AD572B"/>
    <w:rsid w:val="00AE0C6D"/>
    <w:rsid w:val="00AE5ADF"/>
    <w:rsid w:val="00AF34E0"/>
    <w:rsid w:val="00AF3792"/>
    <w:rsid w:val="00AF541C"/>
    <w:rsid w:val="00B018D7"/>
    <w:rsid w:val="00B209BA"/>
    <w:rsid w:val="00B219FA"/>
    <w:rsid w:val="00B2576E"/>
    <w:rsid w:val="00B30385"/>
    <w:rsid w:val="00B37244"/>
    <w:rsid w:val="00B4051D"/>
    <w:rsid w:val="00B47CB8"/>
    <w:rsid w:val="00B505FA"/>
    <w:rsid w:val="00B51C02"/>
    <w:rsid w:val="00B52C4A"/>
    <w:rsid w:val="00B60C8F"/>
    <w:rsid w:val="00B85C8F"/>
    <w:rsid w:val="00BC4037"/>
    <w:rsid w:val="00BD67E1"/>
    <w:rsid w:val="00C13E3C"/>
    <w:rsid w:val="00C141A9"/>
    <w:rsid w:val="00C257BF"/>
    <w:rsid w:val="00C26F75"/>
    <w:rsid w:val="00C27395"/>
    <w:rsid w:val="00C27AE8"/>
    <w:rsid w:val="00C37716"/>
    <w:rsid w:val="00C44878"/>
    <w:rsid w:val="00C54A47"/>
    <w:rsid w:val="00C6554A"/>
    <w:rsid w:val="00C7002E"/>
    <w:rsid w:val="00C903D8"/>
    <w:rsid w:val="00C933F8"/>
    <w:rsid w:val="00C95B91"/>
    <w:rsid w:val="00CA3F3A"/>
    <w:rsid w:val="00CA5A15"/>
    <w:rsid w:val="00CB10A5"/>
    <w:rsid w:val="00CB240F"/>
    <w:rsid w:val="00CB4217"/>
    <w:rsid w:val="00CD201E"/>
    <w:rsid w:val="00CD3017"/>
    <w:rsid w:val="00CD3073"/>
    <w:rsid w:val="00CD5C28"/>
    <w:rsid w:val="00CE007C"/>
    <w:rsid w:val="00CE585D"/>
    <w:rsid w:val="00CF0025"/>
    <w:rsid w:val="00CF52E6"/>
    <w:rsid w:val="00D15229"/>
    <w:rsid w:val="00D161D6"/>
    <w:rsid w:val="00D17118"/>
    <w:rsid w:val="00D2033C"/>
    <w:rsid w:val="00D2229B"/>
    <w:rsid w:val="00D411AC"/>
    <w:rsid w:val="00D46325"/>
    <w:rsid w:val="00D50B74"/>
    <w:rsid w:val="00D60F9B"/>
    <w:rsid w:val="00D90E89"/>
    <w:rsid w:val="00DA2575"/>
    <w:rsid w:val="00DA3F53"/>
    <w:rsid w:val="00DA60E5"/>
    <w:rsid w:val="00DB164D"/>
    <w:rsid w:val="00DD3C49"/>
    <w:rsid w:val="00DE0EC0"/>
    <w:rsid w:val="00DE4F5B"/>
    <w:rsid w:val="00E00414"/>
    <w:rsid w:val="00E12E70"/>
    <w:rsid w:val="00E1458B"/>
    <w:rsid w:val="00E27394"/>
    <w:rsid w:val="00E428D9"/>
    <w:rsid w:val="00E50F83"/>
    <w:rsid w:val="00E62533"/>
    <w:rsid w:val="00E91ECF"/>
    <w:rsid w:val="00E949BF"/>
    <w:rsid w:val="00E97953"/>
    <w:rsid w:val="00EA1D2C"/>
    <w:rsid w:val="00EA7A34"/>
    <w:rsid w:val="00EC1BDF"/>
    <w:rsid w:val="00ED7C44"/>
    <w:rsid w:val="00EE3FF4"/>
    <w:rsid w:val="00EE7E12"/>
    <w:rsid w:val="00EF0C0F"/>
    <w:rsid w:val="00F0533B"/>
    <w:rsid w:val="00F14E11"/>
    <w:rsid w:val="00F21B6B"/>
    <w:rsid w:val="00F65D96"/>
    <w:rsid w:val="00F6601E"/>
    <w:rsid w:val="00F76339"/>
    <w:rsid w:val="00F84014"/>
    <w:rsid w:val="00F918CB"/>
    <w:rsid w:val="00FC0703"/>
    <w:rsid w:val="00FC1CA0"/>
    <w:rsid w:val="00FC47DA"/>
    <w:rsid w:val="00FE0B05"/>
    <w:rsid w:val="00FE69AF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6AD"/>
  <w15:chartTrackingRefBased/>
  <w15:docId w15:val="{6B4EB7EF-9DC8-4E2D-B5A7-F0CEEC9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0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9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2B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BB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7806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kefal.net/2016/05/11/azure-sql-databases-and-powershell-database-restor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1187</TotalTime>
  <Pages>10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smit joshi</dc:creator>
  <cp:keywords/>
  <dc:description/>
  <cp:lastModifiedBy>smit</cp:lastModifiedBy>
  <cp:revision>1034</cp:revision>
  <cp:lastPrinted>2023-07-29T09:02:00Z</cp:lastPrinted>
  <dcterms:created xsi:type="dcterms:W3CDTF">2023-07-25T13:20:00Z</dcterms:created>
  <dcterms:modified xsi:type="dcterms:W3CDTF">2023-08-22T16:06:00Z</dcterms:modified>
</cp:coreProperties>
</file>